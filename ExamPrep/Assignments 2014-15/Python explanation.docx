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7035C" w:rsidRDefault="00A7035C" w:rsidP="00A7035C">
      <w:pPr>
        <w:pStyle w:val="NoSpacing"/>
        <w:jc w:val="center"/>
      </w:pPr>
      <w:r>
        <w:t>University of Sussex – Scientific Computing</w:t>
      </w:r>
    </w:p>
    <w:p w:rsidR="00A7035C" w:rsidRDefault="00A7035C" w:rsidP="00A7035C">
      <w:pPr>
        <w:pStyle w:val="NoSpacing"/>
        <w:jc w:val="center"/>
      </w:pPr>
      <w:r>
        <w:t>Assignment 1</w:t>
      </w:r>
    </w:p>
    <w:p w:rsidR="00804531" w:rsidRDefault="00804531" w:rsidP="00A7035C">
      <w:pPr>
        <w:pStyle w:val="NoSpacing"/>
        <w:jc w:val="center"/>
      </w:pPr>
    </w:p>
    <w:p w:rsidR="00804531" w:rsidRDefault="00804531" w:rsidP="00804531">
      <w:r>
        <w:t>Problem Sheet 1</w:t>
      </w:r>
    </w:p>
    <w:p w:rsidR="00804531" w:rsidRPr="00804531" w:rsidRDefault="00804531" w:rsidP="00804531"/>
    <w:p w:rsidR="00804531" w:rsidRPr="00804531" w:rsidRDefault="00804531" w:rsidP="00804531"/>
    <w:p w:rsidR="00804531" w:rsidRPr="00804531" w:rsidRDefault="0099201A" w:rsidP="00804531">
      <w:pPr>
        <w:rPr>
          <w:b/>
          <w:bCs/>
        </w:rPr>
      </w:pPr>
      <w:r>
        <w:rPr>
          <w:noProof/>
        </w:rPr>
        <w:drawing>
          <wp:anchor distT="0" distB="0" distL="114300" distR="114300" simplePos="0" relativeHeight="251658240" behindDoc="1" locked="0" layoutInCell="1" allowOverlap="1" wp14:anchorId="751545AA" wp14:editId="4C1E7AB3">
            <wp:simplePos x="0" y="0"/>
            <wp:positionH relativeFrom="margin">
              <wp:posOffset>400050</wp:posOffset>
            </wp:positionH>
            <wp:positionV relativeFrom="paragraph">
              <wp:posOffset>12700</wp:posOffset>
            </wp:positionV>
            <wp:extent cx="4438650" cy="2803525"/>
            <wp:effectExtent l="0" t="0" r="0" b="0"/>
            <wp:wrapTight wrapText="bothSides">
              <wp:wrapPolygon edited="0">
                <wp:start x="0" y="0"/>
                <wp:lineTo x="0" y="21429"/>
                <wp:lineTo x="21507" y="21429"/>
                <wp:lineTo x="21507"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cstate="print">
                      <a:extLst>
                        <a:ext uri="{28A0092B-C50C-407E-A947-70E740481C1C}">
                          <a14:useLocalDpi xmlns:a14="http://schemas.microsoft.com/office/drawing/2010/main" val="0"/>
                        </a:ext>
                      </a:extLst>
                    </a:blip>
                    <a:srcRect l="42928" t="22823" r="25541" b="30006"/>
                    <a:stretch/>
                  </pic:blipFill>
                  <pic:spPr bwMode="auto">
                    <a:xfrm>
                      <a:off x="0" y="0"/>
                      <a:ext cx="4438650" cy="28035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99201A" w:rsidRDefault="0099201A" w:rsidP="00804531">
      <w:pPr>
        <w:rPr>
          <w:b/>
          <w:bCs/>
        </w:rPr>
      </w:pPr>
    </w:p>
    <w:p w:rsidR="0099201A" w:rsidRDefault="0099201A" w:rsidP="00804531">
      <w:pPr>
        <w:rPr>
          <w:b/>
          <w:bCs/>
        </w:rPr>
      </w:pPr>
    </w:p>
    <w:p w:rsidR="0099201A" w:rsidRDefault="0099201A" w:rsidP="00804531">
      <w:pPr>
        <w:rPr>
          <w:b/>
          <w:bCs/>
        </w:rPr>
      </w:pPr>
    </w:p>
    <w:p w:rsidR="0099201A" w:rsidRDefault="0099201A" w:rsidP="00804531">
      <w:pPr>
        <w:rPr>
          <w:b/>
          <w:bCs/>
        </w:rPr>
      </w:pPr>
    </w:p>
    <w:p w:rsidR="0099201A" w:rsidRDefault="0099201A" w:rsidP="00804531">
      <w:pPr>
        <w:rPr>
          <w:b/>
          <w:bCs/>
        </w:rPr>
      </w:pPr>
    </w:p>
    <w:p w:rsidR="0099201A" w:rsidRDefault="0099201A" w:rsidP="00804531">
      <w:pPr>
        <w:rPr>
          <w:b/>
          <w:bCs/>
        </w:rPr>
      </w:pPr>
    </w:p>
    <w:p w:rsidR="0099201A" w:rsidRDefault="0099201A" w:rsidP="00804531">
      <w:pPr>
        <w:rPr>
          <w:b/>
          <w:bCs/>
        </w:rPr>
      </w:pPr>
    </w:p>
    <w:p w:rsidR="0099201A" w:rsidRDefault="0099201A" w:rsidP="00804531">
      <w:pPr>
        <w:rPr>
          <w:b/>
          <w:bCs/>
        </w:rPr>
      </w:pPr>
    </w:p>
    <w:p w:rsidR="0099201A" w:rsidRDefault="0099201A" w:rsidP="00804531">
      <w:pPr>
        <w:rPr>
          <w:b/>
          <w:bCs/>
        </w:rPr>
      </w:pPr>
    </w:p>
    <w:p w:rsidR="0099201A" w:rsidRDefault="0099201A" w:rsidP="0099201A">
      <w:pPr>
        <w:rPr>
          <w:b/>
          <w:bCs/>
        </w:rPr>
      </w:pPr>
      <w:r>
        <w:rPr>
          <w:b/>
          <w:bCs/>
        </w:rPr>
        <w:t>Solut</w:t>
      </w:r>
      <w:r w:rsidR="00804531" w:rsidRPr="00804531">
        <w:rPr>
          <w:b/>
          <w:bCs/>
        </w:rPr>
        <w:t>ion</w:t>
      </w:r>
      <w:r w:rsidR="00D904B7">
        <w:rPr>
          <w:b/>
          <w:bCs/>
        </w:rPr>
        <w:t>s</w:t>
      </w:r>
      <w:r w:rsidR="00804531" w:rsidRPr="00804531">
        <w:rPr>
          <w:b/>
          <w:bCs/>
        </w:rPr>
        <w:t>-</w:t>
      </w:r>
    </w:p>
    <w:p w:rsidR="00804531" w:rsidRDefault="00804531" w:rsidP="0099201A">
      <w:r>
        <w:rPr>
          <w:b/>
          <w:bCs/>
        </w:rPr>
        <w:t xml:space="preserve"> </w:t>
      </w:r>
      <w:r>
        <w:tab/>
      </w:r>
    </w:p>
    <w:p w:rsidR="0099201A" w:rsidRDefault="0099201A" w:rsidP="0099201A">
      <w:r>
        <w:rPr>
          <w:noProof/>
        </w:rPr>
        <w:drawing>
          <wp:anchor distT="0" distB="0" distL="114300" distR="114300" simplePos="0" relativeHeight="251659264" behindDoc="1" locked="0" layoutInCell="1" allowOverlap="1" wp14:anchorId="48560D41" wp14:editId="2847437E">
            <wp:simplePos x="0" y="0"/>
            <wp:positionH relativeFrom="margin">
              <wp:posOffset>752475</wp:posOffset>
            </wp:positionH>
            <wp:positionV relativeFrom="paragraph">
              <wp:posOffset>13970</wp:posOffset>
            </wp:positionV>
            <wp:extent cx="3676650" cy="781050"/>
            <wp:effectExtent l="0" t="0" r="0" b="0"/>
            <wp:wrapTight wrapText="bothSides">
              <wp:wrapPolygon edited="0">
                <wp:start x="0" y="0"/>
                <wp:lineTo x="0" y="21073"/>
                <wp:lineTo x="21488" y="21073"/>
                <wp:lineTo x="21488"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extLst>
                        <a:ext uri="{28A0092B-C50C-407E-A947-70E740481C1C}">
                          <a14:useLocalDpi xmlns:a14="http://schemas.microsoft.com/office/drawing/2010/main" val="0"/>
                        </a:ext>
                      </a:extLst>
                    </a:blip>
                    <a:srcRect l="2" t="30463" r="83381" b="63260"/>
                    <a:stretch/>
                  </pic:blipFill>
                  <pic:spPr bwMode="auto">
                    <a:xfrm>
                      <a:off x="0" y="0"/>
                      <a:ext cx="3676650" cy="7810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99201A" w:rsidRDefault="0099201A" w:rsidP="0099201A"/>
    <w:p w:rsidR="0099201A" w:rsidRDefault="0099201A" w:rsidP="0099201A"/>
    <w:p w:rsidR="0099201A" w:rsidRDefault="0099201A" w:rsidP="0099201A"/>
    <w:p w:rsidR="0099201A" w:rsidRDefault="00D904B7" w:rsidP="0099201A">
      <w:r>
        <w:t xml:space="preserve">1a) </w:t>
      </w:r>
      <w:r w:rsidR="0099201A">
        <w:t xml:space="preserve">Ohms law and Kirchhoff’s current law were used to calculate the voltages at the other three junctions. </w:t>
      </w:r>
    </w:p>
    <w:p w:rsidR="0099201A" w:rsidRDefault="00D904B7" w:rsidP="0099201A">
      <w:pPr>
        <w:rPr>
          <w:noProof/>
        </w:rPr>
      </w:pPr>
      <w:r>
        <w:rPr>
          <w:noProof/>
        </w:rPr>
        <w:drawing>
          <wp:anchor distT="0" distB="0" distL="114300" distR="114300" simplePos="0" relativeHeight="251679744" behindDoc="1" locked="0" layoutInCell="1" allowOverlap="1" wp14:anchorId="50F4FA2F" wp14:editId="612ECCDE">
            <wp:simplePos x="0" y="0"/>
            <wp:positionH relativeFrom="column">
              <wp:posOffset>-84455</wp:posOffset>
            </wp:positionH>
            <wp:positionV relativeFrom="paragraph">
              <wp:posOffset>307340</wp:posOffset>
            </wp:positionV>
            <wp:extent cx="5118100" cy="807720"/>
            <wp:effectExtent l="0" t="0" r="6350" b="0"/>
            <wp:wrapTight wrapText="bothSides">
              <wp:wrapPolygon edited="0">
                <wp:start x="0" y="0"/>
                <wp:lineTo x="0" y="20887"/>
                <wp:lineTo x="21546" y="20887"/>
                <wp:lineTo x="21546"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extLst>
                        <a:ext uri="{28A0092B-C50C-407E-A947-70E740481C1C}">
                          <a14:useLocalDpi xmlns:a14="http://schemas.microsoft.com/office/drawing/2010/main" val="0"/>
                        </a:ext>
                      </a:extLst>
                    </a:blip>
                    <a:srcRect l="7" t="41084" r="51771" b="45384"/>
                    <a:stretch/>
                  </pic:blipFill>
                  <pic:spPr bwMode="auto">
                    <a:xfrm>
                      <a:off x="0" y="0"/>
                      <a:ext cx="5118100" cy="8077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9201A">
        <w:t>1b)</w:t>
      </w:r>
      <w:r w:rsidR="0099201A" w:rsidRPr="0099201A">
        <w:rPr>
          <w:noProof/>
        </w:rPr>
        <w:t xml:space="preserve"> </w:t>
      </w:r>
    </w:p>
    <w:p w:rsidR="0099201A" w:rsidRDefault="0099201A" w:rsidP="0099201A">
      <w:pPr>
        <w:rPr>
          <w:noProof/>
        </w:rPr>
      </w:pPr>
    </w:p>
    <w:p w:rsidR="0099201A" w:rsidRDefault="0099201A" w:rsidP="0099201A">
      <w:pPr>
        <w:rPr>
          <w:noProof/>
        </w:rPr>
      </w:pPr>
    </w:p>
    <w:p w:rsidR="0099201A" w:rsidRDefault="0099201A" w:rsidP="0099201A">
      <w:pPr>
        <w:rPr>
          <w:noProof/>
        </w:rPr>
      </w:pPr>
    </w:p>
    <w:p w:rsidR="0099201A" w:rsidRDefault="0099201A" w:rsidP="0099201A">
      <w:pPr>
        <w:rPr>
          <w:noProof/>
        </w:rPr>
      </w:pPr>
    </w:p>
    <w:p w:rsidR="0099201A" w:rsidRDefault="0099201A" w:rsidP="0099201A">
      <w:pPr>
        <w:rPr>
          <w:noProof/>
        </w:rPr>
      </w:pPr>
      <w:r>
        <w:rPr>
          <w:noProof/>
        </w:rPr>
        <w:t>In line 22 and 24, I have formed a matrix by using an array</w:t>
      </w:r>
      <w:r w:rsidR="00CF717A">
        <w:rPr>
          <w:noProof/>
        </w:rPr>
        <w:t>. I the</w:t>
      </w:r>
      <w:r w:rsidR="00735E68">
        <w:rPr>
          <w:noProof/>
        </w:rPr>
        <w:t>n used Gaussian elimation to so</w:t>
      </w:r>
      <w:r w:rsidR="00CF717A">
        <w:rPr>
          <w:noProof/>
        </w:rPr>
        <w:t>l</w:t>
      </w:r>
      <w:r w:rsidR="00735E68">
        <w:rPr>
          <w:noProof/>
        </w:rPr>
        <w:t>v</w:t>
      </w:r>
      <w:r w:rsidR="00CF717A">
        <w:rPr>
          <w:noProof/>
        </w:rPr>
        <w:t>e for the unknown voltages. Gaussian elimation uses the first equation to remove the x1 term from all other equations by subtractin</w:t>
      </w:r>
      <w:r w:rsidR="00CF717A" w:rsidRPr="00735E68">
        <w:rPr>
          <w:noProof/>
        </w:rPr>
        <w:t xml:space="preserve">g </w:t>
      </w:r>
      <w:r w:rsidR="00735E68" w:rsidRPr="00735E68">
        <w:rPr>
          <w:noProof/>
        </w:rPr>
        <w:t>λ</w:t>
      </w:r>
      <w:r w:rsidR="00CF717A" w:rsidRPr="00735E68">
        <w:rPr>
          <w:noProof/>
        </w:rPr>
        <w:t>=aj1/a11</w:t>
      </w:r>
      <w:r w:rsidR="00CF717A">
        <w:rPr>
          <w:noProof/>
          <w:color w:val="FF0000"/>
        </w:rPr>
        <w:t xml:space="preserve"> </w:t>
      </w:r>
      <w:r w:rsidR="00CF717A">
        <w:rPr>
          <w:noProof/>
        </w:rPr>
        <w:t>times the first equation from all the jth equation (j&gt;1).</w:t>
      </w:r>
    </w:p>
    <w:p w:rsidR="00CF717A" w:rsidRDefault="00CF717A" w:rsidP="0099201A">
      <w:pPr>
        <w:rPr>
          <w:noProof/>
        </w:rPr>
      </w:pPr>
    </w:p>
    <w:p w:rsidR="00CF717A" w:rsidRDefault="00D904B7" w:rsidP="0099201A">
      <w:r>
        <w:rPr>
          <w:noProof/>
        </w:rPr>
        <w:lastRenderedPageBreak/>
        <w:drawing>
          <wp:anchor distT="0" distB="0" distL="114300" distR="114300" simplePos="0" relativeHeight="251680768" behindDoc="1" locked="0" layoutInCell="1" allowOverlap="1" wp14:anchorId="4B4E6FE8" wp14:editId="1B27ED60">
            <wp:simplePos x="0" y="0"/>
            <wp:positionH relativeFrom="column">
              <wp:posOffset>136525</wp:posOffset>
            </wp:positionH>
            <wp:positionV relativeFrom="paragraph">
              <wp:posOffset>262255</wp:posOffset>
            </wp:positionV>
            <wp:extent cx="4003040" cy="703580"/>
            <wp:effectExtent l="0" t="0" r="0" b="1270"/>
            <wp:wrapTight wrapText="bothSides">
              <wp:wrapPolygon edited="0">
                <wp:start x="0" y="0"/>
                <wp:lineTo x="0" y="21054"/>
                <wp:lineTo x="21484" y="21054"/>
                <wp:lineTo x="21484"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cstate="print">
                      <a:extLst>
                        <a:ext uri="{28A0092B-C50C-407E-A947-70E740481C1C}">
                          <a14:useLocalDpi xmlns:a14="http://schemas.microsoft.com/office/drawing/2010/main" val="0"/>
                        </a:ext>
                      </a:extLst>
                    </a:blip>
                    <a:srcRect t="54444" r="23870" b="21748"/>
                    <a:stretch/>
                  </pic:blipFill>
                  <pic:spPr bwMode="auto">
                    <a:xfrm>
                      <a:off x="0" y="0"/>
                      <a:ext cx="4003040" cy="7035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F717A">
        <w:rPr>
          <w:noProof/>
        </w:rPr>
        <w:t>1c)</w:t>
      </w:r>
      <w:r w:rsidR="00CF717A" w:rsidRPr="00CF717A">
        <w:rPr>
          <w:noProof/>
        </w:rPr>
        <w:t xml:space="preserve"> </w:t>
      </w:r>
    </w:p>
    <w:p w:rsidR="00CF717A" w:rsidRPr="00CF717A" w:rsidRDefault="00CF717A" w:rsidP="00CF717A"/>
    <w:p w:rsidR="00CF717A" w:rsidRPr="00CF717A" w:rsidRDefault="00CF717A" w:rsidP="00CF717A"/>
    <w:p w:rsidR="00CF717A" w:rsidRPr="00CF717A" w:rsidRDefault="00CF717A" w:rsidP="00CF717A"/>
    <w:p w:rsidR="00CF717A" w:rsidRPr="00735E68" w:rsidRDefault="00CF717A" w:rsidP="00CF717A"/>
    <w:p w:rsidR="00CF717A" w:rsidRPr="00735E68" w:rsidRDefault="00CF717A" w:rsidP="00CF717A">
      <w:pPr>
        <w:tabs>
          <w:tab w:val="left" w:pos="1395"/>
        </w:tabs>
        <w:rPr>
          <w:rFonts w:cs="Arial"/>
          <w:color w:val="444444"/>
        </w:rPr>
      </w:pPr>
      <w:r w:rsidRPr="00735E68">
        <w:rPr>
          <w:rFonts w:cs="Arial"/>
          <w:color w:val="444444"/>
        </w:rPr>
        <w:t xml:space="preserve">The LU decomposition is applied where </w:t>
      </w:r>
      <w:r w:rsidRPr="00735E68">
        <w:rPr>
          <w:rStyle w:val="mathjax1"/>
          <w:rFonts w:cs="Arial"/>
          <w:color w:val="444444"/>
          <w:sz w:val="27"/>
          <w:szCs w:val="27"/>
          <w:specVanish w:val="0"/>
        </w:rPr>
        <w:t>L </w:t>
      </w:r>
      <w:r w:rsidRPr="00735E68">
        <w:rPr>
          <w:rFonts w:cs="Arial"/>
          <w:color w:val="444444"/>
        </w:rPr>
        <w:t xml:space="preserve">is a lower triangular matrix, </w:t>
      </w:r>
      <w:r w:rsidRPr="00735E68">
        <w:rPr>
          <w:rStyle w:val="mathjax1"/>
          <w:rFonts w:cs="Arial"/>
          <w:color w:val="444444"/>
          <w:sz w:val="27"/>
          <w:szCs w:val="27"/>
          <w:specVanish w:val="0"/>
        </w:rPr>
        <w:t>U</w:t>
      </w:r>
      <w:r w:rsidRPr="00735E68">
        <w:rPr>
          <w:rFonts w:cs="Arial"/>
          <w:color w:val="444444"/>
        </w:rPr>
        <w:t xml:space="preserve"> is an upper triangular matrix and </w:t>
      </w:r>
      <w:r w:rsidRPr="00735E68">
        <w:rPr>
          <w:rStyle w:val="mathjax1"/>
          <w:rFonts w:cs="Arial"/>
          <w:color w:val="444444"/>
          <w:sz w:val="27"/>
          <w:szCs w:val="27"/>
          <w:specVanish w:val="0"/>
        </w:rPr>
        <w:t>P </w:t>
      </w:r>
      <w:r w:rsidRPr="00735E68">
        <w:rPr>
          <w:rFonts w:cs="Arial"/>
          <w:color w:val="444444"/>
        </w:rPr>
        <w:t xml:space="preserve">is a permutation matrix. </w:t>
      </w:r>
      <w:r w:rsidRPr="00735E68">
        <w:rPr>
          <w:rStyle w:val="mathjax1"/>
          <w:rFonts w:cs="Arial"/>
          <w:color w:val="444444"/>
          <w:sz w:val="27"/>
          <w:szCs w:val="27"/>
          <w:specVanish w:val="0"/>
        </w:rPr>
        <w:t>P</w:t>
      </w:r>
      <w:r w:rsidRPr="00735E68">
        <w:rPr>
          <w:rFonts w:cs="Arial"/>
          <w:color w:val="444444"/>
        </w:rPr>
        <w:t xml:space="preserve"> is needed to resolve certain singularity issues and in this case is the identity matrix.  The </w:t>
      </w:r>
      <w:proofErr w:type="spellStart"/>
      <w:r w:rsidRPr="00735E68">
        <w:rPr>
          <w:rFonts w:cs="Arial"/>
          <w:color w:val="444444"/>
        </w:rPr>
        <w:t>LUdecomp</w:t>
      </w:r>
      <w:proofErr w:type="spellEnd"/>
      <w:r w:rsidRPr="00735E68">
        <w:rPr>
          <w:rFonts w:cs="Arial"/>
          <w:color w:val="444444"/>
        </w:rPr>
        <w:t xml:space="preserve"> function factorises any square matrix A</w:t>
      </w:r>
      <w:r w:rsidR="002F5061" w:rsidRPr="00735E68">
        <w:rPr>
          <w:rFonts w:cs="Arial"/>
          <w:color w:val="444444"/>
        </w:rPr>
        <w:t xml:space="preserve"> such that A=LU. In lines 34 I have used this to split up my matrix x.</w:t>
      </w:r>
    </w:p>
    <w:p w:rsidR="00C25F0A" w:rsidRPr="00735E68" w:rsidRDefault="00C25F0A" w:rsidP="00CF717A">
      <w:pPr>
        <w:tabs>
          <w:tab w:val="left" w:pos="1395"/>
        </w:tabs>
        <w:rPr>
          <w:rFonts w:cs="Arial"/>
          <w:color w:val="444444"/>
        </w:rPr>
      </w:pPr>
    </w:p>
    <w:p w:rsidR="002F5061" w:rsidRPr="00735E68" w:rsidRDefault="002F5061" w:rsidP="00CF717A">
      <w:pPr>
        <w:tabs>
          <w:tab w:val="left" w:pos="1395"/>
        </w:tabs>
        <w:rPr>
          <w:rFonts w:cs="Arial"/>
          <w:color w:val="444444"/>
        </w:rPr>
      </w:pPr>
      <w:r w:rsidRPr="00735E68">
        <w:rPr>
          <w:rFonts w:cs="Arial"/>
          <w:color w:val="444444"/>
        </w:rPr>
        <w:t xml:space="preserve">I have then proceeded to print the </w:t>
      </w:r>
      <w:r w:rsidR="00C96E79" w:rsidRPr="00735E68">
        <w:rPr>
          <w:rFonts w:cs="Arial"/>
          <w:color w:val="444444"/>
        </w:rPr>
        <w:t xml:space="preserve">L </w:t>
      </w:r>
      <w:r w:rsidRPr="00735E68">
        <w:rPr>
          <w:rFonts w:cs="Arial"/>
          <w:color w:val="444444"/>
        </w:rPr>
        <w:t>and U matrix in lines 40 and 43.</w:t>
      </w:r>
    </w:p>
    <w:p w:rsidR="00C25F0A" w:rsidRDefault="00C25F0A" w:rsidP="00CF717A">
      <w:pPr>
        <w:tabs>
          <w:tab w:val="left" w:pos="1395"/>
        </w:tabs>
        <w:rPr>
          <w:rFonts w:ascii="Calibri body" w:hAnsi="Calibri body" w:cs="Arial" w:hint="eastAsia"/>
          <w:color w:val="444444"/>
        </w:rPr>
      </w:pPr>
    </w:p>
    <w:p w:rsidR="00C25F0A" w:rsidRDefault="00D904B7" w:rsidP="00CF717A">
      <w:pPr>
        <w:tabs>
          <w:tab w:val="left" w:pos="1395"/>
        </w:tabs>
        <w:rPr>
          <w:rFonts w:ascii="Calibri body" w:hAnsi="Calibri body" w:cs="Arial" w:hint="eastAsia"/>
          <w:color w:val="444444"/>
        </w:rPr>
      </w:pPr>
      <w:r>
        <w:rPr>
          <w:noProof/>
        </w:rPr>
        <w:drawing>
          <wp:anchor distT="0" distB="0" distL="114300" distR="114300" simplePos="0" relativeHeight="251682816" behindDoc="1" locked="0" layoutInCell="1" allowOverlap="1" wp14:anchorId="319C24D4" wp14:editId="4E3DB327">
            <wp:simplePos x="0" y="0"/>
            <wp:positionH relativeFrom="margin">
              <wp:align>left</wp:align>
            </wp:positionH>
            <wp:positionV relativeFrom="paragraph">
              <wp:posOffset>183231</wp:posOffset>
            </wp:positionV>
            <wp:extent cx="5114290" cy="1187450"/>
            <wp:effectExtent l="0" t="0" r="0" b="0"/>
            <wp:wrapTight wrapText="bothSides">
              <wp:wrapPolygon edited="0">
                <wp:start x="0" y="0"/>
                <wp:lineTo x="0" y="21138"/>
                <wp:lineTo x="21482" y="21138"/>
                <wp:lineTo x="21482"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cstate="print">
                      <a:extLst>
                        <a:ext uri="{28A0092B-C50C-407E-A947-70E740481C1C}">
                          <a14:useLocalDpi xmlns:a14="http://schemas.microsoft.com/office/drawing/2010/main" val="0"/>
                        </a:ext>
                      </a:extLst>
                    </a:blip>
                    <a:srcRect l="92" t="80144" r="63697" b="4874"/>
                    <a:stretch/>
                  </pic:blipFill>
                  <pic:spPr bwMode="auto">
                    <a:xfrm>
                      <a:off x="0" y="0"/>
                      <a:ext cx="5114290" cy="11874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25F0A" w:rsidRDefault="00C25F0A" w:rsidP="00CF717A">
      <w:pPr>
        <w:tabs>
          <w:tab w:val="left" w:pos="1395"/>
        </w:tabs>
        <w:rPr>
          <w:rFonts w:ascii="Calibri body" w:hAnsi="Calibri body" w:cs="Arial" w:hint="eastAsia"/>
          <w:color w:val="444444"/>
        </w:rPr>
      </w:pPr>
    </w:p>
    <w:p w:rsidR="00C25F0A" w:rsidRDefault="00C25F0A" w:rsidP="00CF717A">
      <w:pPr>
        <w:tabs>
          <w:tab w:val="left" w:pos="1395"/>
        </w:tabs>
        <w:rPr>
          <w:rFonts w:ascii="Calibri body" w:hAnsi="Calibri body" w:cs="Arial" w:hint="eastAsia"/>
          <w:color w:val="444444"/>
        </w:rPr>
      </w:pPr>
    </w:p>
    <w:p w:rsidR="00C25F0A" w:rsidRDefault="00C25F0A" w:rsidP="00CF717A">
      <w:pPr>
        <w:tabs>
          <w:tab w:val="left" w:pos="1395"/>
        </w:tabs>
        <w:rPr>
          <w:rFonts w:ascii="Calibri body" w:hAnsi="Calibri body" w:cs="Arial" w:hint="eastAsia"/>
          <w:color w:val="444444"/>
        </w:rPr>
      </w:pPr>
    </w:p>
    <w:p w:rsidR="00C25F0A" w:rsidRDefault="00C25F0A" w:rsidP="00CF717A">
      <w:pPr>
        <w:tabs>
          <w:tab w:val="left" w:pos="1395"/>
        </w:tabs>
        <w:rPr>
          <w:rFonts w:ascii="Calibri body" w:hAnsi="Calibri body" w:cs="Arial" w:hint="eastAsia"/>
          <w:color w:val="444444"/>
        </w:rPr>
      </w:pPr>
    </w:p>
    <w:p w:rsidR="00C25F0A" w:rsidRDefault="00C25F0A" w:rsidP="00CF717A">
      <w:pPr>
        <w:tabs>
          <w:tab w:val="left" w:pos="1395"/>
        </w:tabs>
        <w:rPr>
          <w:rFonts w:ascii="Calibri body" w:hAnsi="Calibri body" w:cs="Arial" w:hint="eastAsia"/>
          <w:color w:val="444444"/>
        </w:rPr>
      </w:pPr>
    </w:p>
    <w:p w:rsidR="00C96E79" w:rsidRPr="00D904B7" w:rsidRDefault="002F5061" w:rsidP="00132F8F">
      <w:pPr>
        <w:tabs>
          <w:tab w:val="left" w:pos="1395"/>
        </w:tabs>
        <w:rPr>
          <w:rFonts w:ascii="Calibri body" w:hAnsi="Calibri body" w:cs="Arial" w:hint="eastAsia"/>
          <w:color w:val="444444"/>
        </w:rPr>
      </w:pPr>
      <w:r>
        <w:rPr>
          <w:rFonts w:ascii="Calibri body" w:hAnsi="Calibri body" w:cs="Arial"/>
          <w:color w:val="444444"/>
        </w:rPr>
        <w:t xml:space="preserve">1d) </w:t>
      </w:r>
      <w:r w:rsidR="00C96E79" w:rsidRPr="00D904B7">
        <w:t xml:space="preserve">I have altered the matrix for when V0=1 as given by line 49. </w:t>
      </w:r>
      <w:r w:rsidR="0012199E" w:rsidRPr="00D904B7">
        <w:t xml:space="preserve">In order to solve </w:t>
      </w:r>
      <w:proofErr w:type="spellStart"/>
      <w:r w:rsidR="0012199E" w:rsidRPr="00D904B7">
        <w:t>Ax</w:t>
      </w:r>
      <w:proofErr w:type="spellEnd"/>
      <w:r w:rsidR="0012199E" w:rsidRPr="00D904B7">
        <w:t xml:space="preserve">=b I used </w:t>
      </w:r>
      <w:r w:rsidR="00C96E79" w:rsidRPr="00D904B7">
        <w:t xml:space="preserve">LU factorisation of our matrix A (which is labelled x in my code), we can split A=LU and solve for </w:t>
      </w:r>
      <w:proofErr w:type="spellStart"/>
      <w:proofErr w:type="gramStart"/>
      <w:r w:rsidR="00C96E79" w:rsidRPr="00D904B7">
        <w:t>Lz</w:t>
      </w:r>
      <w:proofErr w:type="spellEnd"/>
      <w:r w:rsidR="00C96E79" w:rsidRPr="00D904B7">
        <w:t>=</w:t>
      </w:r>
      <w:proofErr w:type="gramEnd"/>
      <w:r w:rsidR="00C96E79" w:rsidRPr="00D904B7">
        <w:t xml:space="preserve">b. This defines our value of b and we solve </w:t>
      </w:r>
      <w:proofErr w:type="spellStart"/>
      <w:r w:rsidR="00C96E79" w:rsidRPr="00D904B7">
        <w:t>Ux</w:t>
      </w:r>
      <w:proofErr w:type="spellEnd"/>
      <w:r w:rsidR="00C96E79" w:rsidRPr="00D904B7">
        <w:t>=z which should generate the same answer from part b</w:t>
      </w:r>
      <w:r w:rsidR="00FD2808" w:rsidRPr="00D904B7">
        <w:t xml:space="preserve">. </w:t>
      </w:r>
      <w:r w:rsidR="00D57D85" w:rsidRPr="00D904B7">
        <w:t xml:space="preserve">I used Gaussian elimination again with our new matrix x2 (line 59) as </w:t>
      </w:r>
      <w:proofErr w:type="gramStart"/>
      <w:r w:rsidR="00D57D85" w:rsidRPr="00D904B7">
        <w:t>Vo</w:t>
      </w:r>
      <w:proofErr w:type="gramEnd"/>
      <w:r w:rsidR="00D57D85" w:rsidRPr="00D904B7">
        <w:t xml:space="preserve"> is now 1 </w:t>
      </w:r>
      <w:r w:rsidR="00CD10D7" w:rsidRPr="00D904B7">
        <w:t>with</w:t>
      </w:r>
      <w:r w:rsidR="00D57D85" w:rsidRPr="00D904B7">
        <w:t xml:space="preserve"> the upper triangul</w:t>
      </w:r>
      <w:r w:rsidR="00132F8F">
        <w:t>ar matrix and this generated a new solution since V0=1</w:t>
      </w:r>
      <w:r w:rsidR="00D57D85" w:rsidRPr="00D904B7">
        <w:t>.</w:t>
      </w:r>
      <w:r w:rsidR="00C25F0A" w:rsidRPr="00D904B7">
        <w:t xml:space="preserve"> As shown below in the code after its run</w:t>
      </w:r>
      <w:r w:rsidR="00D904B7">
        <w:t>.</w:t>
      </w:r>
    </w:p>
    <w:p w:rsidR="00C25F0A" w:rsidRDefault="00132F8F" w:rsidP="00C25F0A">
      <w:pPr>
        <w:tabs>
          <w:tab w:val="left" w:pos="1395"/>
        </w:tabs>
        <w:rPr>
          <w:rFonts w:ascii="Calibri body" w:hAnsi="Calibri body" w:hint="eastAsia"/>
        </w:rPr>
      </w:pPr>
      <w:r>
        <w:rPr>
          <w:noProof/>
        </w:rPr>
        <w:drawing>
          <wp:anchor distT="0" distB="0" distL="114300" distR="114300" simplePos="0" relativeHeight="251684864" behindDoc="1" locked="0" layoutInCell="1" allowOverlap="1" wp14:anchorId="64B4BB6C" wp14:editId="04870C02">
            <wp:simplePos x="0" y="0"/>
            <wp:positionH relativeFrom="margin">
              <wp:posOffset>-168275</wp:posOffset>
            </wp:positionH>
            <wp:positionV relativeFrom="paragraph">
              <wp:posOffset>281940</wp:posOffset>
            </wp:positionV>
            <wp:extent cx="2004695" cy="1418590"/>
            <wp:effectExtent l="0" t="0" r="0" b="0"/>
            <wp:wrapTight wrapText="bothSides">
              <wp:wrapPolygon edited="0">
                <wp:start x="0" y="0"/>
                <wp:lineTo x="0" y="21175"/>
                <wp:lineTo x="21347" y="21175"/>
                <wp:lineTo x="21347"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cstate="print">
                      <a:extLst>
                        <a:ext uri="{28A0092B-C50C-407E-A947-70E740481C1C}">
                          <a14:useLocalDpi xmlns:a14="http://schemas.microsoft.com/office/drawing/2010/main" val="0"/>
                        </a:ext>
                      </a:extLst>
                    </a:blip>
                    <a:srcRect l="49700" t="18257" r="23348" b="47835"/>
                    <a:stretch/>
                  </pic:blipFill>
                  <pic:spPr bwMode="auto">
                    <a:xfrm>
                      <a:off x="0" y="0"/>
                      <a:ext cx="2004695" cy="14185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904B7">
        <w:rPr>
          <w:noProof/>
        </w:rPr>
        <w:drawing>
          <wp:anchor distT="0" distB="0" distL="114300" distR="114300" simplePos="0" relativeHeight="251683840" behindDoc="1" locked="0" layoutInCell="1" allowOverlap="1" wp14:anchorId="6ABF7ACD" wp14:editId="4ED6EB21">
            <wp:simplePos x="0" y="0"/>
            <wp:positionH relativeFrom="column">
              <wp:posOffset>3003791</wp:posOffset>
            </wp:positionH>
            <wp:positionV relativeFrom="paragraph">
              <wp:posOffset>155575</wp:posOffset>
            </wp:positionV>
            <wp:extent cx="2080895" cy="1575435"/>
            <wp:effectExtent l="0" t="0" r="0" b="5715"/>
            <wp:wrapTight wrapText="bothSides">
              <wp:wrapPolygon edited="0">
                <wp:start x="0" y="0"/>
                <wp:lineTo x="0" y="21417"/>
                <wp:lineTo x="21356" y="21417"/>
                <wp:lineTo x="21356"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extLst>
                        <a:ext uri="{28A0092B-C50C-407E-A947-70E740481C1C}">
                          <a14:useLocalDpi xmlns:a14="http://schemas.microsoft.com/office/drawing/2010/main" val="0"/>
                        </a:ext>
                      </a:extLst>
                    </a:blip>
                    <a:srcRect l="50067" t="16301" r="22798" b="47167"/>
                    <a:stretch/>
                  </pic:blipFill>
                  <pic:spPr bwMode="auto">
                    <a:xfrm>
                      <a:off x="0" y="0"/>
                      <a:ext cx="2080895" cy="15754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D2808" w:rsidRDefault="00FD2808" w:rsidP="00CF717A">
      <w:pPr>
        <w:tabs>
          <w:tab w:val="left" w:pos="1395"/>
        </w:tabs>
        <w:rPr>
          <w:rFonts w:ascii="Calibri body" w:hAnsi="Calibri body" w:hint="eastAsia"/>
        </w:rPr>
      </w:pPr>
    </w:p>
    <w:p w:rsidR="00FD2808" w:rsidRDefault="00FD2808" w:rsidP="00CF717A">
      <w:pPr>
        <w:tabs>
          <w:tab w:val="left" w:pos="1395"/>
        </w:tabs>
        <w:rPr>
          <w:rFonts w:ascii="Calibri body" w:hAnsi="Calibri body" w:hint="eastAsia"/>
        </w:rPr>
      </w:pPr>
    </w:p>
    <w:p w:rsidR="00C25F0A" w:rsidRDefault="00EB60ED" w:rsidP="00CF717A">
      <w:pPr>
        <w:tabs>
          <w:tab w:val="left" w:pos="1395"/>
        </w:tabs>
        <w:rPr>
          <w:rFonts w:ascii="Calibri body" w:hAnsi="Calibri body" w:hint="eastAsia"/>
        </w:rPr>
      </w:pPr>
      <w:r>
        <w:rPr>
          <w:rFonts w:ascii="Calibri body" w:hAnsi="Calibri body"/>
          <w:noProof/>
        </w:rPr>
        <mc:AlternateContent>
          <mc:Choice Requires="wps">
            <w:drawing>
              <wp:anchor distT="0" distB="0" distL="114300" distR="114300" simplePos="0" relativeHeight="251677696" behindDoc="0" locked="0" layoutInCell="1" allowOverlap="1" wp14:anchorId="7157ED71" wp14:editId="553D076E">
                <wp:simplePos x="0" y="0"/>
                <wp:positionH relativeFrom="column">
                  <wp:posOffset>2110609</wp:posOffset>
                </wp:positionH>
                <wp:positionV relativeFrom="paragraph">
                  <wp:posOffset>93849</wp:posOffset>
                </wp:positionV>
                <wp:extent cx="647700" cy="0"/>
                <wp:effectExtent l="0" t="76200" r="19050" b="95250"/>
                <wp:wrapNone/>
                <wp:docPr id="23" name="Straight Arrow Connector 23"/>
                <wp:cNvGraphicFramePr/>
                <a:graphic xmlns:a="http://schemas.openxmlformats.org/drawingml/2006/main">
                  <a:graphicData uri="http://schemas.microsoft.com/office/word/2010/wordprocessingShape">
                    <wps:wsp>
                      <wps:cNvCnPr/>
                      <wps:spPr>
                        <a:xfrm>
                          <a:off x="0" y="0"/>
                          <a:ext cx="6477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BE37F04" id="_x0000_t32" coordsize="21600,21600" o:spt="32" o:oned="t" path="m,l21600,21600e" filled="f">
                <v:path arrowok="t" fillok="f" o:connecttype="none"/>
                <o:lock v:ext="edit" shapetype="t"/>
              </v:shapetype>
              <v:shape id="Straight Arrow Connector 23" o:spid="_x0000_s1026" type="#_x0000_t32" style="position:absolute;margin-left:166.2pt;margin-top:7.4pt;width:51pt;height:0;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" strokecolor="#5b9bd5 [3204]" strokeweight=".5pt">
                <v:stroke endarrow="block" joinstyle="miter"/>
              </v:shape>
            </w:pict>
          </mc:Fallback>
        </mc:AlternateContent>
      </w:r>
    </w:p>
    <w:p w:rsidR="00C25F0A" w:rsidRDefault="00C25F0A" w:rsidP="00CF717A">
      <w:pPr>
        <w:tabs>
          <w:tab w:val="left" w:pos="1395"/>
        </w:tabs>
        <w:rPr>
          <w:rFonts w:ascii="Calibri body" w:hAnsi="Calibri body" w:hint="eastAsia"/>
        </w:rPr>
      </w:pPr>
    </w:p>
    <w:p w:rsidR="00C25F0A" w:rsidRDefault="00C25F0A" w:rsidP="00CF717A">
      <w:pPr>
        <w:tabs>
          <w:tab w:val="left" w:pos="1395"/>
        </w:tabs>
        <w:rPr>
          <w:rFonts w:ascii="Calibri body" w:hAnsi="Calibri body" w:hint="eastAsia"/>
        </w:rPr>
      </w:pPr>
    </w:p>
    <w:p w:rsidR="00C25F0A" w:rsidRDefault="00C25F0A" w:rsidP="00CF717A">
      <w:pPr>
        <w:tabs>
          <w:tab w:val="left" w:pos="1395"/>
        </w:tabs>
        <w:rPr>
          <w:rFonts w:ascii="Calibri body" w:hAnsi="Calibri body" w:hint="eastAsia"/>
        </w:rPr>
      </w:pPr>
    </w:p>
    <w:p w:rsidR="00C25F0A" w:rsidRDefault="00132F8F" w:rsidP="00CF717A">
      <w:pPr>
        <w:tabs>
          <w:tab w:val="left" w:pos="1395"/>
        </w:tabs>
        <w:rPr>
          <w:rFonts w:ascii="Calibri body" w:hAnsi="Calibri body" w:hint="eastAsia"/>
        </w:rPr>
      </w:pPr>
      <w:r>
        <w:rPr>
          <w:rFonts w:ascii="Calibri body" w:hAnsi="Calibri body"/>
        </w:rPr>
        <w:t xml:space="preserve">    1b                                                                                                      1d</w:t>
      </w:r>
    </w:p>
    <w:p w:rsidR="00B009FB" w:rsidRPr="00735E68" w:rsidRDefault="00B009FB" w:rsidP="00CF717A">
      <w:pPr>
        <w:tabs>
          <w:tab w:val="left" w:pos="1395"/>
        </w:tabs>
      </w:pPr>
      <w:r w:rsidRPr="00735E68">
        <w:rPr>
          <w:noProof/>
        </w:rPr>
        <w:lastRenderedPageBreak/>
        <w:drawing>
          <wp:anchor distT="0" distB="0" distL="114300" distR="114300" simplePos="0" relativeHeight="251665408" behindDoc="1" locked="0" layoutInCell="1" allowOverlap="1" wp14:anchorId="2152D8B6" wp14:editId="0250781E">
            <wp:simplePos x="0" y="0"/>
            <wp:positionH relativeFrom="column">
              <wp:posOffset>514350</wp:posOffset>
            </wp:positionH>
            <wp:positionV relativeFrom="paragraph">
              <wp:posOffset>370840</wp:posOffset>
            </wp:positionV>
            <wp:extent cx="4924425" cy="1617980"/>
            <wp:effectExtent l="0" t="0" r="9525" b="1270"/>
            <wp:wrapTight wrapText="bothSides">
              <wp:wrapPolygon edited="0">
                <wp:start x="0" y="0"/>
                <wp:lineTo x="0" y="21363"/>
                <wp:lineTo x="21558" y="21363"/>
                <wp:lineTo x="21558"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28A0092B-C50C-407E-A947-70E740481C1C}">
                          <a14:useLocalDpi xmlns:a14="http://schemas.microsoft.com/office/drawing/2010/main" val="0"/>
                        </a:ext>
                      </a:extLst>
                    </a:blip>
                    <a:srcRect l="13295" t="27182" r="39674" b="45341"/>
                    <a:stretch/>
                  </pic:blipFill>
                  <pic:spPr bwMode="auto">
                    <a:xfrm>
                      <a:off x="0" y="0"/>
                      <a:ext cx="4924425" cy="16179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020C3" w:rsidRPr="00735E68">
        <w:t>Problem Sheet 2</w:t>
      </w:r>
    </w:p>
    <w:p w:rsidR="00B009FB" w:rsidRPr="00735E68" w:rsidRDefault="00B009FB" w:rsidP="00B009FB"/>
    <w:p w:rsidR="00B009FB" w:rsidRPr="00735E68" w:rsidRDefault="00B009FB" w:rsidP="00B009FB"/>
    <w:p w:rsidR="00B009FB" w:rsidRPr="00735E68" w:rsidRDefault="00B009FB" w:rsidP="00B009FB"/>
    <w:p w:rsidR="00B009FB" w:rsidRPr="00735E68" w:rsidRDefault="00B009FB" w:rsidP="00B009FB"/>
    <w:p w:rsidR="00B009FB" w:rsidRPr="00735E68" w:rsidRDefault="00B009FB" w:rsidP="00B009FB"/>
    <w:p w:rsidR="00132F8F" w:rsidRPr="00735E68" w:rsidRDefault="00132F8F" w:rsidP="00B009FB"/>
    <w:p w:rsidR="00132F8F" w:rsidRPr="00735E68" w:rsidRDefault="00132F8F" w:rsidP="00B009FB"/>
    <w:p w:rsidR="00B009FB" w:rsidRPr="00735E68" w:rsidRDefault="00132F8F" w:rsidP="00B009FB">
      <w:r w:rsidRPr="00735E68">
        <w:rPr>
          <w:noProof/>
        </w:rPr>
        <w:drawing>
          <wp:anchor distT="0" distB="0" distL="114300" distR="114300" simplePos="0" relativeHeight="251685888" behindDoc="1" locked="0" layoutInCell="1" allowOverlap="1" wp14:anchorId="68BC7D07" wp14:editId="2215548E">
            <wp:simplePos x="0" y="0"/>
            <wp:positionH relativeFrom="column">
              <wp:posOffset>73025</wp:posOffset>
            </wp:positionH>
            <wp:positionV relativeFrom="paragraph">
              <wp:posOffset>6985</wp:posOffset>
            </wp:positionV>
            <wp:extent cx="4768850" cy="1605915"/>
            <wp:effectExtent l="0" t="0" r="0" b="0"/>
            <wp:wrapTight wrapText="bothSides">
              <wp:wrapPolygon edited="0">
                <wp:start x="0" y="0"/>
                <wp:lineTo x="0" y="21267"/>
                <wp:lineTo x="21485" y="21267"/>
                <wp:lineTo x="21485"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extLst>
                        <a:ext uri="{28A0092B-C50C-407E-A947-70E740481C1C}">
                          <a14:useLocalDpi xmlns:a14="http://schemas.microsoft.com/office/drawing/2010/main" val="0"/>
                        </a:ext>
                      </a:extLst>
                    </a:blip>
                    <a:srcRect t="12352" r="60207" b="63812"/>
                    <a:stretch/>
                  </pic:blipFill>
                  <pic:spPr bwMode="auto">
                    <a:xfrm>
                      <a:off x="0" y="0"/>
                      <a:ext cx="4768850" cy="16059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009FB" w:rsidRPr="00735E68" w:rsidRDefault="00B009FB" w:rsidP="00B009FB"/>
    <w:p w:rsidR="00132F8F" w:rsidRPr="00735E68" w:rsidRDefault="00132F8F" w:rsidP="00B009FB"/>
    <w:p w:rsidR="00132F8F" w:rsidRPr="00735E68" w:rsidRDefault="00132F8F" w:rsidP="00B009FB"/>
    <w:p w:rsidR="00132F8F" w:rsidRPr="00735E68" w:rsidRDefault="00132F8F" w:rsidP="00B009FB"/>
    <w:p w:rsidR="00132F8F" w:rsidRPr="00735E68" w:rsidRDefault="00132F8F" w:rsidP="00B009FB"/>
    <w:p w:rsidR="00132F8F" w:rsidRPr="00735E68" w:rsidRDefault="00132F8F" w:rsidP="00B009FB"/>
    <w:p w:rsidR="00117025" w:rsidRPr="00735E68" w:rsidRDefault="00132F8F" w:rsidP="00132F8F">
      <w:pPr>
        <w:tabs>
          <w:tab w:val="left" w:pos="2310"/>
        </w:tabs>
      </w:pPr>
      <w:r w:rsidRPr="00735E68">
        <w:t xml:space="preserve">2a) </w:t>
      </w:r>
      <w:r w:rsidR="00117025" w:rsidRPr="00735E68">
        <w:t>I formed a</w:t>
      </w:r>
      <w:r w:rsidRPr="00735E68">
        <w:t xml:space="preserve"> 2d</w:t>
      </w:r>
      <w:r w:rsidR="00735E68">
        <w:t xml:space="preserve"> arrays for the matrices</w:t>
      </w:r>
      <w:r w:rsidR="00117025" w:rsidRPr="00735E68">
        <w:t xml:space="preserve"> (lines 8 and 9). I then used </w:t>
      </w:r>
      <w:r w:rsidR="00CD10D7" w:rsidRPr="00735E68">
        <w:t>Gaussian</w:t>
      </w:r>
      <w:r w:rsidR="00117025" w:rsidRPr="00735E68">
        <w:t xml:space="preserve"> pivot to pivot the matrix which rearranges the rows. </w:t>
      </w:r>
    </w:p>
    <w:p w:rsidR="00132F8F" w:rsidRPr="00735E68" w:rsidRDefault="00132F8F" w:rsidP="00132F8F">
      <w:pPr>
        <w:tabs>
          <w:tab w:val="left" w:pos="2310"/>
        </w:tabs>
      </w:pPr>
      <w:r w:rsidRPr="00735E68">
        <w:rPr>
          <w:noProof/>
        </w:rPr>
        <w:drawing>
          <wp:anchor distT="0" distB="0" distL="114300" distR="114300" simplePos="0" relativeHeight="251668480" behindDoc="1" locked="0" layoutInCell="1" allowOverlap="1" wp14:anchorId="03A98C62" wp14:editId="1A7B4992">
            <wp:simplePos x="0" y="0"/>
            <wp:positionH relativeFrom="margin">
              <wp:align>left</wp:align>
            </wp:positionH>
            <wp:positionV relativeFrom="paragraph">
              <wp:posOffset>230505</wp:posOffset>
            </wp:positionV>
            <wp:extent cx="6257925" cy="610235"/>
            <wp:effectExtent l="0" t="0" r="9525" b="0"/>
            <wp:wrapTight wrapText="bothSides">
              <wp:wrapPolygon edited="0">
                <wp:start x="0" y="0"/>
                <wp:lineTo x="0" y="20903"/>
                <wp:lineTo x="21567" y="20903"/>
                <wp:lineTo x="21567"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l="26258" t="49215" r="39341" b="45307"/>
                    <a:stretch/>
                  </pic:blipFill>
                  <pic:spPr bwMode="auto">
                    <a:xfrm>
                      <a:off x="0" y="0"/>
                      <a:ext cx="6257925" cy="6102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132F8F" w:rsidRPr="00F953B4" w:rsidRDefault="00132F8F" w:rsidP="00132F8F">
      <w:pPr>
        <w:tabs>
          <w:tab w:val="left" w:pos="2310"/>
        </w:tabs>
      </w:pPr>
    </w:p>
    <w:p w:rsidR="00132F8F" w:rsidRPr="00F953B4" w:rsidRDefault="00132F8F" w:rsidP="00132F8F">
      <w:pPr>
        <w:tabs>
          <w:tab w:val="left" w:pos="2310"/>
        </w:tabs>
      </w:pPr>
    </w:p>
    <w:p w:rsidR="00117025" w:rsidRPr="00F953B4" w:rsidRDefault="00117025" w:rsidP="00117025">
      <w:r w:rsidRPr="00F953B4">
        <w:t xml:space="preserve">Upon trying to do Gaussian elimination as shown </w:t>
      </w:r>
      <w:r w:rsidR="00CD10D7" w:rsidRPr="00F953B4">
        <w:t>below</w:t>
      </w:r>
      <w:r w:rsidRPr="00F953B4">
        <w:t xml:space="preserve">, </w:t>
      </w:r>
      <w:proofErr w:type="gramStart"/>
      <w:r w:rsidRPr="00F953B4">
        <w:t>a</w:t>
      </w:r>
      <w:r w:rsidR="00735E68">
        <w:t xml:space="preserve"> </w:t>
      </w:r>
      <w:r w:rsidRPr="00F953B4">
        <w:t xml:space="preserve"> nan</w:t>
      </w:r>
      <w:proofErr w:type="gramEnd"/>
      <w:r w:rsidRPr="00F953B4">
        <w:t xml:space="preserve"> error appeared. This is because integers were being divided through by zero, this is why Gaussian pivoting can be used to avoid this.</w:t>
      </w:r>
    </w:p>
    <w:p w:rsidR="00132F8F" w:rsidRDefault="00132F8F" w:rsidP="00117025">
      <w:pPr>
        <w:rPr>
          <w:rFonts w:ascii="Calibri body" w:hAnsi="Calibri body" w:hint="eastAsia"/>
        </w:rPr>
      </w:pPr>
    </w:p>
    <w:p w:rsidR="00117025" w:rsidRPr="00117025" w:rsidRDefault="00132F8F" w:rsidP="00117025">
      <w:pPr>
        <w:rPr>
          <w:rFonts w:ascii="Calibri body" w:hAnsi="Calibri body" w:hint="eastAsia"/>
        </w:rPr>
      </w:pPr>
      <w:r>
        <w:rPr>
          <w:noProof/>
        </w:rPr>
        <w:drawing>
          <wp:inline distT="0" distB="0" distL="0" distR="0" wp14:anchorId="52D4E04D" wp14:editId="7DC0028D">
            <wp:extent cx="2802421" cy="399393"/>
            <wp:effectExtent l="0" t="0" r="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51369" t="45327" r="40030" b="52494"/>
                    <a:stretch/>
                  </pic:blipFill>
                  <pic:spPr bwMode="auto">
                    <a:xfrm>
                      <a:off x="0" y="0"/>
                      <a:ext cx="2828082" cy="403050"/>
                    </a:xfrm>
                    <a:prstGeom prst="rect">
                      <a:avLst/>
                    </a:prstGeom>
                    <a:ln>
                      <a:noFill/>
                    </a:ln>
                    <a:extLst>
                      <a:ext uri="{53640926-AAD7-44D8-BBD7-CCE9431645EC}">
                        <a14:shadowObscured xmlns:a14="http://schemas.microsoft.com/office/drawing/2010/main"/>
                      </a:ext>
                    </a:extLst>
                  </pic:spPr>
                </pic:pic>
              </a:graphicData>
            </a:graphic>
          </wp:inline>
        </w:drawing>
      </w:r>
    </w:p>
    <w:p w:rsidR="008020C3" w:rsidRDefault="008020C3" w:rsidP="00117025">
      <w:pPr>
        <w:rPr>
          <w:rFonts w:ascii="Calibri body" w:hAnsi="Calibri body" w:hint="eastAsia"/>
        </w:rPr>
      </w:pPr>
      <w:r>
        <w:rPr>
          <w:noProof/>
        </w:rPr>
        <w:lastRenderedPageBreak/>
        <w:drawing>
          <wp:anchor distT="0" distB="0" distL="114300" distR="114300" simplePos="0" relativeHeight="251673600" behindDoc="1" locked="0" layoutInCell="1" allowOverlap="1" wp14:anchorId="499F7732" wp14:editId="05AC8F09">
            <wp:simplePos x="0" y="0"/>
            <wp:positionH relativeFrom="column">
              <wp:posOffset>618490</wp:posOffset>
            </wp:positionH>
            <wp:positionV relativeFrom="paragraph">
              <wp:posOffset>428625</wp:posOffset>
            </wp:positionV>
            <wp:extent cx="4295775" cy="3221355"/>
            <wp:effectExtent l="0" t="0" r="9525" b="0"/>
            <wp:wrapTight wrapText="bothSides">
              <wp:wrapPolygon edited="0">
                <wp:start x="0" y="0"/>
                <wp:lineTo x="0" y="21459"/>
                <wp:lineTo x="21552" y="21459"/>
                <wp:lineTo x="21552"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extLst>
                        <a:ext uri="{28A0092B-C50C-407E-A947-70E740481C1C}">
                          <a14:useLocalDpi xmlns:a14="http://schemas.microsoft.com/office/drawing/2010/main" val="0"/>
                        </a:ext>
                      </a:extLst>
                    </a:blip>
                    <a:srcRect l="17116" t="23931" r="39011" b="17570"/>
                    <a:stretch/>
                  </pic:blipFill>
                  <pic:spPr bwMode="auto">
                    <a:xfrm>
                      <a:off x="0" y="0"/>
                      <a:ext cx="4295775" cy="32213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Calibri body" w:hAnsi="Calibri body"/>
        </w:rPr>
        <w:t>Problem Sheet 3</w:t>
      </w:r>
    </w:p>
    <w:p w:rsidR="008020C3" w:rsidRPr="008020C3" w:rsidRDefault="008020C3" w:rsidP="008020C3">
      <w:pPr>
        <w:rPr>
          <w:rFonts w:ascii="Calibri body" w:hAnsi="Calibri body" w:hint="eastAsia"/>
        </w:rPr>
      </w:pPr>
    </w:p>
    <w:p w:rsidR="008020C3" w:rsidRPr="008020C3" w:rsidRDefault="008020C3" w:rsidP="008020C3">
      <w:pPr>
        <w:rPr>
          <w:rFonts w:ascii="Calibri body" w:hAnsi="Calibri body" w:hint="eastAsia"/>
        </w:rPr>
      </w:pPr>
    </w:p>
    <w:p w:rsidR="008020C3" w:rsidRPr="008020C3" w:rsidRDefault="008020C3" w:rsidP="008020C3">
      <w:pPr>
        <w:rPr>
          <w:rFonts w:ascii="Calibri body" w:hAnsi="Calibri body" w:hint="eastAsia"/>
        </w:rPr>
      </w:pPr>
    </w:p>
    <w:p w:rsidR="008020C3" w:rsidRPr="008020C3" w:rsidRDefault="008020C3" w:rsidP="008020C3">
      <w:pPr>
        <w:rPr>
          <w:rFonts w:ascii="Calibri body" w:hAnsi="Calibri body" w:hint="eastAsia"/>
        </w:rPr>
      </w:pPr>
    </w:p>
    <w:p w:rsidR="008020C3" w:rsidRPr="008020C3" w:rsidRDefault="008020C3" w:rsidP="008020C3">
      <w:pPr>
        <w:rPr>
          <w:rFonts w:ascii="Calibri body" w:hAnsi="Calibri body" w:hint="eastAsia"/>
        </w:rPr>
      </w:pPr>
    </w:p>
    <w:p w:rsidR="008020C3" w:rsidRPr="008020C3" w:rsidRDefault="008020C3" w:rsidP="008020C3">
      <w:pPr>
        <w:rPr>
          <w:rFonts w:ascii="Calibri body" w:hAnsi="Calibri body" w:hint="eastAsia"/>
        </w:rPr>
      </w:pPr>
    </w:p>
    <w:p w:rsidR="008020C3" w:rsidRPr="008020C3" w:rsidRDefault="008020C3" w:rsidP="008020C3">
      <w:pPr>
        <w:rPr>
          <w:rFonts w:ascii="Calibri body" w:hAnsi="Calibri body" w:hint="eastAsia"/>
        </w:rPr>
      </w:pPr>
    </w:p>
    <w:p w:rsidR="008020C3" w:rsidRPr="008020C3" w:rsidRDefault="008020C3" w:rsidP="008020C3">
      <w:pPr>
        <w:rPr>
          <w:rFonts w:ascii="Calibri body" w:hAnsi="Calibri body" w:hint="eastAsia"/>
        </w:rPr>
      </w:pPr>
    </w:p>
    <w:p w:rsidR="008020C3" w:rsidRPr="008020C3" w:rsidRDefault="008020C3" w:rsidP="008020C3">
      <w:pPr>
        <w:rPr>
          <w:rFonts w:ascii="Calibri body" w:hAnsi="Calibri body" w:hint="eastAsia"/>
        </w:rPr>
      </w:pPr>
    </w:p>
    <w:p w:rsidR="008020C3" w:rsidRPr="008020C3" w:rsidRDefault="008020C3" w:rsidP="008020C3">
      <w:pPr>
        <w:rPr>
          <w:rFonts w:ascii="Calibri body" w:hAnsi="Calibri body" w:hint="eastAsia"/>
        </w:rPr>
      </w:pPr>
    </w:p>
    <w:p w:rsidR="008020C3" w:rsidRDefault="008020C3" w:rsidP="008020C3">
      <w:pPr>
        <w:rPr>
          <w:rFonts w:ascii="Calibri body" w:hAnsi="Calibri body" w:hint="eastAsia"/>
        </w:rPr>
      </w:pPr>
    </w:p>
    <w:p w:rsidR="00961C8B" w:rsidRDefault="00961C8B" w:rsidP="008020C3">
      <w:pPr>
        <w:rPr>
          <w:rFonts w:ascii="Calibri body" w:hAnsi="Calibri body" w:hint="eastAsia"/>
        </w:rPr>
      </w:pPr>
    </w:p>
    <w:p w:rsidR="00961C8B" w:rsidRDefault="00961C8B" w:rsidP="008020C3">
      <w:pPr>
        <w:rPr>
          <w:rFonts w:ascii="Calibri body" w:hAnsi="Calibri body" w:hint="eastAsia"/>
        </w:rPr>
      </w:pPr>
    </w:p>
    <w:p w:rsidR="00117025" w:rsidRPr="00F953B4" w:rsidRDefault="001F2676" w:rsidP="008020C3">
      <w:pPr>
        <w:tabs>
          <w:tab w:val="left" w:pos="1650"/>
        </w:tabs>
      </w:pPr>
      <w:r w:rsidRPr="00F953B4">
        <w:rPr>
          <w:noProof/>
        </w:rPr>
        <w:drawing>
          <wp:anchor distT="0" distB="0" distL="114300" distR="114300" simplePos="0" relativeHeight="251674624" behindDoc="1" locked="0" layoutInCell="1" allowOverlap="1" wp14:anchorId="47F805E4" wp14:editId="1106C975">
            <wp:simplePos x="0" y="0"/>
            <wp:positionH relativeFrom="column">
              <wp:posOffset>85725</wp:posOffset>
            </wp:positionH>
            <wp:positionV relativeFrom="paragraph">
              <wp:posOffset>531495</wp:posOffset>
            </wp:positionV>
            <wp:extent cx="5410200" cy="1657350"/>
            <wp:effectExtent l="0" t="0" r="0" b="0"/>
            <wp:wrapTight wrapText="bothSides">
              <wp:wrapPolygon edited="0">
                <wp:start x="0" y="0"/>
                <wp:lineTo x="0" y="21352"/>
                <wp:lineTo x="21524" y="21352"/>
                <wp:lineTo x="21524"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l="26257" t="42582" r="31698" b="34520"/>
                    <a:stretch/>
                  </pic:blipFill>
                  <pic:spPr bwMode="auto">
                    <a:xfrm>
                      <a:off x="0" y="0"/>
                      <a:ext cx="5410200" cy="16573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27717" w:rsidRPr="00F953B4">
        <w:t>3</w:t>
      </w:r>
      <w:r w:rsidR="008020C3" w:rsidRPr="00F953B4">
        <w:t>a)</w:t>
      </w:r>
      <w:r w:rsidRPr="00F953B4">
        <w:t xml:space="preserve"> I arranged my table into array much like the previous questions as shown below by lines 13 and 14</w:t>
      </w:r>
      <w:r w:rsidR="00961C8B">
        <w:t>.</w:t>
      </w:r>
      <w:r w:rsidRPr="00F953B4">
        <w:t xml:space="preserve"> </w:t>
      </w:r>
    </w:p>
    <w:p w:rsidR="001F2676" w:rsidRPr="00F953B4" w:rsidRDefault="001F2676" w:rsidP="001F2676"/>
    <w:p w:rsidR="001F2676" w:rsidRPr="00F953B4" w:rsidRDefault="001F2676" w:rsidP="001F2676">
      <w:r w:rsidRPr="00F953B4">
        <w:t xml:space="preserve">In line 16, I used the </w:t>
      </w:r>
      <w:proofErr w:type="spellStart"/>
      <w:r w:rsidRPr="00F953B4">
        <w:t>np.arange</w:t>
      </w:r>
      <w:proofErr w:type="spellEnd"/>
      <w:r w:rsidRPr="00F953B4">
        <w:t xml:space="preserve"> function to generate points to evaluate a polynomial fit going through t and y. I then used the barycentric function which I imported at the start of the code in order to fit a polynomi</w:t>
      </w:r>
      <w:r w:rsidR="00735E68">
        <w:t xml:space="preserve">al function to my data </w:t>
      </w:r>
      <w:proofErr w:type="spellStart"/>
      <w:r w:rsidR="00735E68">
        <w:t>athat</w:t>
      </w:r>
      <w:proofErr w:type="spellEnd"/>
      <w:r w:rsidRPr="00F953B4">
        <w:t xml:space="preserve"> interpolates points within our data set. </w:t>
      </w:r>
    </w:p>
    <w:p w:rsidR="001F2676" w:rsidRPr="00F953B4" w:rsidRDefault="001F2676" w:rsidP="001F2676">
      <w:r w:rsidRPr="00F953B4">
        <w:t>This produces a graph of n+1 polynomial order, where n+1 is the number of data points</w:t>
      </w:r>
      <w:r w:rsidR="00735E68">
        <w:t>,</w:t>
      </w:r>
      <w:r w:rsidR="003C0336">
        <w:t xml:space="preserve"> which in this case is 7</w:t>
      </w:r>
      <w:r w:rsidRPr="00F953B4">
        <w:t xml:space="preserve">. </w:t>
      </w:r>
      <w:r w:rsidRPr="00F953B4">
        <w:rPr>
          <w:b/>
          <w:bCs/>
        </w:rPr>
        <w:t>Theref</w:t>
      </w:r>
      <w:r w:rsidR="003C0336">
        <w:rPr>
          <w:b/>
          <w:bCs/>
        </w:rPr>
        <w:t>ore our order of polynomial is 6</w:t>
      </w:r>
      <w:bookmarkStart w:id="0" w:name="_GoBack"/>
      <w:bookmarkEnd w:id="0"/>
      <w:r w:rsidRPr="00F953B4">
        <w:rPr>
          <w:b/>
          <w:bCs/>
        </w:rPr>
        <w:t xml:space="preserve">. </w:t>
      </w:r>
    </w:p>
    <w:p w:rsidR="001F2676" w:rsidRPr="00F953B4" w:rsidRDefault="001F2676" w:rsidP="001F2676">
      <w:pPr>
        <w:tabs>
          <w:tab w:val="left" w:pos="1650"/>
        </w:tabs>
      </w:pPr>
    </w:p>
    <w:p w:rsidR="00227717" w:rsidRPr="00F953B4" w:rsidRDefault="00227717" w:rsidP="001F2676">
      <w:pPr>
        <w:tabs>
          <w:tab w:val="left" w:pos="1650"/>
        </w:tabs>
      </w:pPr>
    </w:p>
    <w:p w:rsidR="00227717" w:rsidRDefault="00227717" w:rsidP="001F2676">
      <w:pPr>
        <w:tabs>
          <w:tab w:val="left" w:pos="1650"/>
        </w:tabs>
        <w:rPr>
          <w:rFonts w:ascii="Calibri body" w:hAnsi="Calibri body" w:hint="eastAsia"/>
        </w:rPr>
      </w:pPr>
    </w:p>
    <w:p w:rsidR="00227717" w:rsidRDefault="00227717" w:rsidP="001F2676">
      <w:pPr>
        <w:tabs>
          <w:tab w:val="left" w:pos="1650"/>
        </w:tabs>
        <w:rPr>
          <w:rFonts w:ascii="Calibri body" w:hAnsi="Calibri body" w:hint="eastAsia"/>
        </w:rPr>
      </w:pPr>
    </w:p>
    <w:p w:rsidR="00227717" w:rsidRDefault="00227717" w:rsidP="001F2676">
      <w:pPr>
        <w:tabs>
          <w:tab w:val="left" w:pos="1650"/>
        </w:tabs>
        <w:rPr>
          <w:rFonts w:ascii="Calibri body" w:hAnsi="Calibri body" w:hint="eastAsia"/>
        </w:rPr>
      </w:pPr>
      <w:r>
        <w:rPr>
          <w:rFonts w:ascii="Calibri body" w:hAnsi="Calibri body"/>
        </w:rPr>
        <w:t>3b)</w:t>
      </w:r>
      <w:r w:rsidRPr="00227717">
        <w:rPr>
          <w:noProof/>
        </w:rPr>
        <w:t xml:space="preserve"> </w:t>
      </w:r>
    </w:p>
    <w:p w:rsidR="00523CBC" w:rsidRDefault="00523CBC" w:rsidP="00523CBC">
      <w:pPr>
        <w:tabs>
          <w:tab w:val="left" w:pos="1650"/>
        </w:tabs>
        <w:rPr>
          <w:rFonts w:ascii="Calibri body" w:hAnsi="Calibri body" w:hint="eastAsia"/>
        </w:rPr>
      </w:pPr>
      <w:r>
        <w:rPr>
          <w:noProof/>
        </w:rPr>
        <w:lastRenderedPageBreak/>
        <w:drawing>
          <wp:inline distT="0" distB="0" distL="0" distR="0" wp14:anchorId="03439DA2" wp14:editId="5402F7B6">
            <wp:extent cx="5791200" cy="1598371"/>
            <wp:effectExtent l="0" t="0" r="0"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5759" t="37818" r="32694" b="41796"/>
                    <a:stretch/>
                  </pic:blipFill>
                  <pic:spPr bwMode="auto">
                    <a:xfrm>
                      <a:off x="0" y="0"/>
                      <a:ext cx="5840123" cy="1611874"/>
                    </a:xfrm>
                    <a:prstGeom prst="rect">
                      <a:avLst/>
                    </a:prstGeom>
                    <a:ln>
                      <a:noFill/>
                    </a:ln>
                    <a:extLst>
                      <a:ext uri="{53640926-AAD7-44D8-BBD7-CCE9431645EC}">
                        <a14:shadowObscured xmlns:a14="http://schemas.microsoft.com/office/drawing/2010/main"/>
                      </a:ext>
                    </a:extLst>
                  </pic:spPr>
                </pic:pic>
              </a:graphicData>
            </a:graphic>
          </wp:inline>
        </w:drawing>
      </w:r>
    </w:p>
    <w:p w:rsidR="001F2676" w:rsidRPr="00735E68" w:rsidRDefault="00523CBC" w:rsidP="00523CBC">
      <w:pPr>
        <w:tabs>
          <w:tab w:val="left" w:pos="1650"/>
        </w:tabs>
      </w:pPr>
      <w:r w:rsidRPr="00735E68">
        <w:t>I used barycentric interpolate here again much like in 3a. I used the interpolate function for 2km and 5km to generate the density at those values</w:t>
      </w:r>
      <w:r w:rsidR="00EE4AF6" w:rsidRPr="00735E68">
        <w:t xml:space="preserve"> applied to the cubic function that fits the graph. We </w:t>
      </w:r>
      <w:proofErr w:type="gramStart"/>
      <w:r w:rsidR="00EE4AF6" w:rsidRPr="00735E68">
        <w:t xml:space="preserve">use </w:t>
      </w:r>
      <w:r w:rsidRPr="00735E68">
        <w:t xml:space="preserve"> </w:t>
      </w:r>
      <w:r w:rsidR="001F2676" w:rsidRPr="00735E68">
        <w:t>cubic</w:t>
      </w:r>
      <w:proofErr w:type="gramEnd"/>
      <w:r w:rsidR="001F2676" w:rsidRPr="00735E68">
        <w:t xml:space="preserve"> splines </w:t>
      </w:r>
      <w:r w:rsidR="00EE4AF6" w:rsidRPr="00735E68">
        <w:t xml:space="preserve">as they </w:t>
      </w:r>
      <w:r w:rsidR="001F2676" w:rsidRPr="00735E68">
        <w:t>are a combination of polynomials</w:t>
      </w:r>
      <w:r w:rsidR="00EE4AF6" w:rsidRPr="00735E68">
        <w:t>.</w:t>
      </w:r>
    </w:p>
    <w:p w:rsidR="001F2676" w:rsidRPr="00735E68" w:rsidRDefault="00EE4AF6" w:rsidP="001F2676">
      <w:pPr>
        <w:tabs>
          <w:tab w:val="left" w:pos="1335"/>
        </w:tabs>
      </w:pPr>
      <w:r w:rsidRPr="00735E68">
        <w:rPr>
          <w:noProof/>
        </w:rPr>
        <w:drawing>
          <wp:anchor distT="0" distB="0" distL="114300" distR="114300" simplePos="0" relativeHeight="251675648" behindDoc="1" locked="0" layoutInCell="1" allowOverlap="1" wp14:anchorId="10E5F33D" wp14:editId="60B127C7">
            <wp:simplePos x="0" y="0"/>
            <wp:positionH relativeFrom="column">
              <wp:posOffset>533400</wp:posOffset>
            </wp:positionH>
            <wp:positionV relativeFrom="paragraph">
              <wp:posOffset>142240</wp:posOffset>
            </wp:positionV>
            <wp:extent cx="4886325" cy="1604645"/>
            <wp:effectExtent l="0" t="0" r="9525" b="0"/>
            <wp:wrapTight wrapText="bothSides">
              <wp:wrapPolygon edited="0">
                <wp:start x="0" y="0"/>
                <wp:lineTo x="0" y="21284"/>
                <wp:lineTo x="21558" y="21284"/>
                <wp:lineTo x="21558"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cstate="print">
                      <a:extLst>
                        <a:ext uri="{28A0092B-C50C-407E-A947-70E740481C1C}">
                          <a14:useLocalDpi xmlns:a14="http://schemas.microsoft.com/office/drawing/2010/main" val="0"/>
                        </a:ext>
                      </a:extLst>
                    </a:blip>
                    <a:srcRect l="25924" t="30727" r="29039" b="42978"/>
                    <a:stretch/>
                  </pic:blipFill>
                  <pic:spPr bwMode="auto">
                    <a:xfrm>
                      <a:off x="0" y="0"/>
                      <a:ext cx="4886325" cy="16046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735E68">
        <w:t xml:space="preserve">3c) </w:t>
      </w:r>
    </w:p>
    <w:p w:rsidR="00523CBC" w:rsidRPr="00735E68" w:rsidRDefault="00523CBC" w:rsidP="001F2676">
      <w:pPr>
        <w:tabs>
          <w:tab w:val="left" w:pos="1335"/>
        </w:tabs>
      </w:pPr>
    </w:p>
    <w:p w:rsidR="00523CBC" w:rsidRPr="00735E68" w:rsidRDefault="00523CBC" w:rsidP="001F2676">
      <w:pPr>
        <w:tabs>
          <w:tab w:val="left" w:pos="1335"/>
        </w:tabs>
      </w:pPr>
    </w:p>
    <w:p w:rsidR="00523CBC" w:rsidRPr="00735E68" w:rsidRDefault="00523CBC" w:rsidP="001F2676">
      <w:pPr>
        <w:tabs>
          <w:tab w:val="left" w:pos="1335"/>
        </w:tabs>
      </w:pPr>
    </w:p>
    <w:p w:rsidR="00523CBC" w:rsidRPr="00735E68" w:rsidRDefault="00523CBC" w:rsidP="001F2676">
      <w:pPr>
        <w:tabs>
          <w:tab w:val="left" w:pos="1335"/>
        </w:tabs>
      </w:pPr>
    </w:p>
    <w:p w:rsidR="00EE4AF6" w:rsidRPr="00735E68" w:rsidRDefault="00EE4AF6" w:rsidP="001F2676"/>
    <w:p w:rsidR="00EE4AF6" w:rsidRPr="00735E68" w:rsidRDefault="00EE4AF6" w:rsidP="001F2676"/>
    <w:p w:rsidR="00EE4AF6" w:rsidRPr="00735E68" w:rsidRDefault="00EE4AF6" w:rsidP="001F2676"/>
    <w:p w:rsidR="008020C3" w:rsidRPr="00735E68" w:rsidRDefault="00406E31" w:rsidP="00CB742E">
      <w:r w:rsidRPr="00735E68">
        <w:t xml:space="preserve">In order to get non-linear least squares to fit the function </w:t>
      </w:r>
      <w:r w:rsidR="00CB742E" w:rsidRPr="00735E68">
        <w:t xml:space="preserve">I defined the function where m </w:t>
      </w:r>
      <w:r w:rsidR="00CD10D7" w:rsidRPr="00735E68">
        <w:t>contains</w:t>
      </w:r>
      <w:r w:rsidR="00CB742E" w:rsidRPr="00735E68">
        <w:t xml:space="preserve"> set an arbitrary set of values (for me 500), </w:t>
      </w:r>
      <w:proofErr w:type="spellStart"/>
      <w:r w:rsidR="00CB742E" w:rsidRPr="00735E68">
        <w:t>linspace</w:t>
      </w:r>
      <w:proofErr w:type="spellEnd"/>
      <w:r w:rsidR="00CB742E" w:rsidRPr="00735E68">
        <w:t xml:space="preserve"> here gives an evenly spaced values within that range. </w:t>
      </w:r>
      <w:proofErr w:type="spellStart"/>
      <w:r w:rsidR="00CB742E" w:rsidRPr="00735E68">
        <w:t>Popt</w:t>
      </w:r>
      <w:proofErr w:type="spellEnd"/>
      <w:r w:rsidR="00CB742E" w:rsidRPr="00735E68">
        <w:t xml:space="preserve"> is an array of a, b and c where we have ax^2 +</w:t>
      </w:r>
      <w:proofErr w:type="spellStart"/>
      <w:r w:rsidR="00CB742E" w:rsidRPr="00735E68">
        <w:t>bx+c</w:t>
      </w:r>
      <w:proofErr w:type="spellEnd"/>
      <w:r w:rsidR="00CB742E" w:rsidRPr="00735E68">
        <w:t xml:space="preserve"> – </w:t>
      </w:r>
      <w:proofErr w:type="spellStart"/>
      <w:r w:rsidR="00CB742E" w:rsidRPr="00735E68">
        <w:t>i.e</w:t>
      </w:r>
      <w:proofErr w:type="spellEnd"/>
      <w:r w:rsidR="00CB742E" w:rsidRPr="00735E68">
        <w:t xml:space="preserve"> the quadratic form. I have set quad2 and quad5 for the densities at 2 and 5 to find a fitted curved function for it. </w:t>
      </w:r>
    </w:p>
    <w:p w:rsidR="00CB742E" w:rsidRPr="00735E68" w:rsidRDefault="00CB742E" w:rsidP="00CB742E"/>
    <w:p w:rsidR="00CB742E" w:rsidRPr="00735E68" w:rsidRDefault="0012199E" w:rsidP="00CB742E">
      <w:r w:rsidRPr="00735E68">
        <w:rPr>
          <w:noProof/>
        </w:rPr>
        <w:drawing>
          <wp:anchor distT="0" distB="0" distL="114300" distR="114300" simplePos="0" relativeHeight="251676672" behindDoc="1" locked="0" layoutInCell="1" allowOverlap="1" wp14:anchorId="074FD51D" wp14:editId="1CAF6885">
            <wp:simplePos x="0" y="0"/>
            <wp:positionH relativeFrom="column">
              <wp:posOffset>514350</wp:posOffset>
            </wp:positionH>
            <wp:positionV relativeFrom="paragraph">
              <wp:posOffset>358775</wp:posOffset>
            </wp:positionV>
            <wp:extent cx="4095750" cy="2125345"/>
            <wp:effectExtent l="0" t="0" r="0" b="8255"/>
            <wp:wrapTight wrapText="bothSides">
              <wp:wrapPolygon edited="0">
                <wp:start x="0" y="0"/>
                <wp:lineTo x="0" y="21490"/>
                <wp:lineTo x="21500" y="21490"/>
                <wp:lineTo x="21500"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print">
                      <a:extLst>
                        <a:ext uri="{28A0092B-C50C-407E-A947-70E740481C1C}">
                          <a14:useLocalDpi xmlns:a14="http://schemas.microsoft.com/office/drawing/2010/main" val="0"/>
                        </a:ext>
                      </a:extLst>
                    </a:blip>
                    <a:srcRect l="26258" t="53181" r="34356" b="10479"/>
                    <a:stretch/>
                  </pic:blipFill>
                  <pic:spPr bwMode="auto">
                    <a:xfrm>
                      <a:off x="0" y="0"/>
                      <a:ext cx="4095750" cy="21253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B742E" w:rsidRPr="00735E68">
        <w:t>3d)</w:t>
      </w:r>
      <w:r w:rsidRPr="00735E68">
        <w:t xml:space="preserve"> </w:t>
      </w:r>
    </w:p>
    <w:p w:rsidR="0012199E" w:rsidRPr="00735E68" w:rsidRDefault="0012199E" w:rsidP="00CB742E"/>
    <w:p w:rsidR="0012199E" w:rsidRPr="00735E68" w:rsidRDefault="0012199E" w:rsidP="00CB742E"/>
    <w:p w:rsidR="0012199E" w:rsidRPr="00735E68" w:rsidRDefault="0012199E" w:rsidP="00CB742E"/>
    <w:p w:rsidR="0012199E" w:rsidRPr="00735E68" w:rsidRDefault="0012199E" w:rsidP="00CB742E"/>
    <w:p w:rsidR="0012199E" w:rsidRPr="00735E68" w:rsidRDefault="0012199E" w:rsidP="00CB742E"/>
    <w:p w:rsidR="0012199E" w:rsidRPr="00735E68" w:rsidRDefault="0012199E" w:rsidP="00CB742E"/>
    <w:p w:rsidR="0012199E" w:rsidRPr="00735E68" w:rsidRDefault="0012199E" w:rsidP="00CB742E"/>
    <w:p w:rsidR="0012199E" w:rsidRPr="00735E68" w:rsidRDefault="0012199E" w:rsidP="00CB742E"/>
    <w:p w:rsidR="0012199E" w:rsidRPr="00735E68" w:rsidRDefault="0012199E" w:rsidP="00CB742E"/>
    <w:p w:rsidR="00EB60ED" w:rsidRPr="00735E68" w:rsidRDefault="00A867F0" w:rsidP="00892336">
      <w:r>
        <w:lastRenderedPageBreak/>
        <w:t xml:space="preserve">I put the results all on one graph so it was easier to compare and analyse. </w:t>
      </w:r>
      <w:r w:rsidRPr="00735E68">
        <w:t>I</w:t>
      </w:r>
      <w:r w:rsidR="0012199E" w:rsidRPr="00735E68">
        <w:t xml:space="preserve"> use</w:t>
      </w:r>
      <w:r>
        <w:t>d</w:t>
      </w:r>
      <w:r w:rsidR="0012199E" w:rsidRPr="00735E68">
        <w:t xml:space="preserve"> </w:t>
      </w:r>
      <w:proofErr w:type="spellStart"/>
      <w:r w:rsidR="0012199E" w:rsidRPr="00735E68">
        <w:t>polyfit</w:t>
      </w:r>
      <w:proofErr w:type="spellEnd"/>
      <w:r w:rsidR="0012199E" w:rsidRPr="00735E68">
        <w:t xml:space="preserve"> and plot imported from </w:t>
      </w:r>
      <w:proofErr w:type="spellStart"/>
      <w:r w:rsidR="0012199E" w:rsidRPr="00735E68">
        <w:t>scipy</w:t>
      </w:r>
      <w:proofErr w:type="spellEnd"/>
      <w:r w:rsidR="0012199E" w:rsidRPr="00735E68">
        <w:t xml:space="preserve"> to pr</w:t>
      </w:r>
      <w:r>
        <w:t>oduce the graph</w:t>
      </w:r>
      <w:r w:rsidR="0012199E" w:rsidRPr="00735E68">
        <w:t>.</w:t>
      </w:r>
      <w:r>
        <w:t xml:space="preserve"> All three data sets produced the same shape curve. As two of the data points  (the polynomial interpolation and cubic spline interpolation were identical), the data points were on top of each other, which is why the polynomial orange point is not there to see. </w:t>
      </w:r>
      <w:r w:rsidR="0012199E" w:rsidRPr="00735E68">
        <w:t xml:space="preserve"> </w:t>
      </w:r>
    </w:p>
    <w:p w:rsidR="00EB60ED" w:rsidRPr="00735E68" w:rsidRDefault="00EB60ED" w:rsidP="0012199E">
      <w:r w:rsidRPr="00735E68">
        <w:t>Graphs produced-</w:t>
      </w:r>
    </w:p>
    <w:p w:rsidR="00EB60ED" w:rsidRPr="00735E68" w:rsidRDefault="00892336" w:rsidP="0012199E">
      <w:r>
        <w:rPr>
          <w:noProof/>
        </w:rPr>
        <w:drawing>
          <wp:anchor distT="0" distB="0" distL="114300" distR="114300" simplePos="0" relativeHeight="251687936" behindDoc="1" locked="0" layoutInCell="1" allowOverlap="1" wp14:anchorId="5AA6C352" wp14:editId="4A9FFE73">
            <wp:simplePos x="0" y="0"/>
            <wp:positionH relativeFrom="margin">
              <wp:align>left</wp:align>
            </wp:positionH>
            <wp:positionV relativeFrom="paragraph">
              <wp:posOffset>14386</wp:posOffset>
            </wp:positionV>
            <wp:extent cx="3965575" cy="3373755"/>
            <wp:effectExtent l="0" t="0" r="0" b="0"/>
            <wp:wrapTight wrapText="bothSides">
              <wp:wrapPolygon edited="0">
                <wp:start x="0" y="0"/>
                <wp:lineTo x="0" y="21466"/>
                <wp:lineTo x="21479" y="21466"/>
                <wp:lineTo x="21479"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3978371" cy="3384217"/>
                    </a:xfrm>
                    <a:prstGeom prst="rect">
                      <a:avLst/>
                    </a:prstGeom>
                  </pic:spPr>
                </pic:pic>
              </a:graphicData>
            </a:graphic>
            <wp14:sizeRelH relativeFrom="page">
              <wp14:pctWidth>0</wp14:pctWidth>
            </wp14:sizeRelH>
            <wp14:sizeRelV relativeFrom="page">
              <wp14:pctHeight>0</wp14:pctHeight>
            </wp14:sizeRelV>
          </wp:anchor>
        </w:drawing>
      </w:r>
    </w:p>
    <w:p w:rsidR="00D904B7" w:rsidRDefault="00D904B7" w:rsidP="0012199E"/>
    <w:p w:rsidR="00892336" w:rsidRDefault="00892336" w:rsidP="0012199E"/>
    <w:p w:rsidR="00892336" w:rsidRDefault="00892336" w:rsidP="0012199E"/>
    <w:p w:rsidR="00892336" w:rsidRDefault="00892336" w:rsidP="0012199E"/>
    <w:p w:rsidR="00892336" w:rsidRDefault="00892336" w:rsidP="0012199E"/>
    <w:p w:rsidR="00892336" w:rsidRDefault="00892336" w:rsidP="0012199E"/>
    <w:p w:rsidR="00892336" w:rsidRDefault="00892336" w:rsidP="0012199E"/>
    <w:p w:rsidR="00892336" w:rsidRDefault="00892336" w:rsidP="0012199E"/>
    <w:p w:rsidR="00892336" w:rsidRDefault="00892336" w:rsidP="0012199E"/>
    <w:p w:rsidR="00892336" w:rsidRDefault="00892336" w:rsidP="0012199E"/>
    <w:p w:rsidR="00892336" w:rsidRDefault="00892336" w:rsidP="0012199E"/>
    <w:p w:rsidR="00D904B7" w:rsidRPr="00A867F0" w:rsidRDefault="00A867F0" w:rsidP="00D904B7">
      <w:r w:rsidRPr="00A867F0">
        <w:t>Upon close inspection of the data</w:t>
      </w:r>
      <w:r w:rsidR="0068110C">
        <w:t xml:space="preserve"> by zooming in</w:t>
      </w:r>
      <w:r w:rsidRPr="00A867F0">
        <w:t>, the quadratic least squares fit appears to be the best approximation for the set of interpolations as the data points are closer to the curve produced</w:t>
      </w:r>
      <w:r w:rsidR="00892336">
        <w:t xml:space="preserve"> whilst the cubic splines and polynomial fit are further away from the line</w:t>
      </w:r>
      <w:r w:rsidRPr="00A867F0">
        <w:t xml:space="preserve">. </w:t>
      </w:r>
    </w:p>
    <w:p w:rsidR="00D904B7" w:rsidRPr="00D904B7" w:rsidRDefault="00CD6811" w:rsidP="00D904B7">
      <w:pPr>
        <w:rPr>
          <w:rFonts w:ascii="Calibri body" w:hAnsi="Calibri body" w:hint="eastAsia"/>
        </w:rPr>
      </w:pPr>
      <w:r>
        <w:rPr>
          <w:noProof/>
        </w:rPr>
        <w:drawing>
          <wp:anchor distT="0" distB="0" distL="114300" distR="114300" simplePos="0" relativeHeight="251686912" behindDoc="1" locked="0" layoutInCell="1" allowOverlap="1" wp14:anchorId="3442620E" wp14:editId="71B88581">
            <wp:simplePos x="0" y="0"/>
            <wp:positionH relativeFrom="margin">
              <wp:align>left</wp:align>
            </wp:positionH>
            <wp:positionV relativeFrom="paragraph">
              <wp:posOffset>45720</wp:posOffset>
            </wp:positionV>
            <wp:extent cx="3846195" cy="3271520"/>
            <wp:effectExtent l="0" t="0" r="1905" b="5080"/>
            <wp:wrapTight wrapText="bothSides">
              <wp:wrapPolygon edited="0">
                <wp:start x="0" y="0"/>
                <wp:lineTo x="0" y="21508"/>
                <wp:lineTo x="21504" y="21508"/>
                <wp:lineTo x="21504"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3846195" cy="3271520"/>
                    </a:xfrm>
                    <a:prstGeom prst="rect">
                      <a:avLst/>
                    </a:prstGeom>
                  </pic:spPr>
                </pic:pic>
              </a:graphicData>
            </a:graphic>
            <wp14:sizeRelH relativeFrom="page">
              <wp14:pctWidth>0</wp14:pctWidth>
            </wp14:sizeRelH>
            <wp14:sizeRelV relativeFrom="page">
              <wp14:pctHeight>0</wp14:pctHeight>
            </wp14:sizeRelV>
          </wp:anchor>
        </w:drawing>
      </w:r>
    </w:p>
    <w:p w:rsidR="00A867F0" w:rsidRDefault="00A867F0" w:rsidP="00A867F0">
      <w:pPr>
        <w:rPr>
          <w:rFonts w:ascii="Calibri body" w:hAnsi="Calibri body"/>
        </w:rPr>
      </w:pPr>
    </w:p>
    <w:p w:rsidR="00A867F0" w:rsidRPr="00D904B7" w:rsidRDefault="00A867F0" w:rsidP="00586851">
      <w:pPr>
        <w:tabs>
          <w:tab w:val="left" w:pos="1837"/>
        </w:tabs>
        <w:rPr>
          <w:rFonts w:ascii="Calibri body" w:hAnsi="Calibri body" w:hint="eastAsia"/>
        </w:rPr>
      </w:pPr>
    </w:p>
    <w:sectPr w:rsidR="00A867F0" w:rsidRPr="00D904B7">
      <w:headerReference w:type="default" r:id="rId24"/>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953B4" w:rsidRDefault="00F953B4" w:rsidP="00A7035C">
      <w:pPr>
        <w:spacing w:after="0" w:line="240" w:lineRule="auto"/>
      </w:pPr>
      <w:r>
        <w:separator/>
      </w:r>
    </w:p>
  </w:endnote>
  <w:endnote w:type="continuationSeparator" w:id="0">
    <w:p w:rsidR="00F953B4" w:rsidRDefault="00F953B4" w:rsidP="00A7035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Calibri body">
    <w:altName w:val="Times New Roman"/>
    <w:panose1 w:val="00000000000000000000"/>
    <w:charset w:val="00"/>
    <w:family w:val="roman"/>
    <w:notTrueType/>
    <w:pitch w:val="default"/>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953B4" w:rsidRDefault="00F953B4" w:rsidP="00A7035C">
      <w:pPr>
        <w:spacing w:after="0" w:line="240" w:lineRule="auto"/>
      </w:pPr>
      <w:r>
        <w:separator/>
      </w:r>
    </w:p>
  </w:footnote>
  <w:footnote w:type="continuationSeparator" w:id="0">
    <w:p w:rsidR="00F953B4" w:rsidRDefault="00F953B4" w:rsidP="00A7035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953B4" w:rsidRDefault="00F953B4">
    <w:pPr>
      <w:pStyle w:val="Header"/>
    </w:pPr>
    <w:r>
      <w:t>Anjelah Balachandran</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1"/>
  <w:proofState w:spelling="clean" w:grammar="clean"/>
  <w:defaultTabStop w:val="720"/>
  <w:characterSpacingControl w:val="doNotCompress"/>
  <w:hdrShapeDefaults>
    <o:shapedefaults v:ext="edit" spidmax="6145"/>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7035C"/>
    <w:rsid w:val="00117025"/>
    <w:rsid w:val="0012199E"/>
    <w:rsid w:val="00132F8F"/>
    <w:rsid w:val="001F2676"/>
    <w:rsid w:val="00227717"/>
    <w:rsid w:val="002F5061"/>
    <w:rsid w:val="0033593D"/>
    <w:rsid w:val="003C0336"/>
    <w:rsid w:val="00406E31"/>
    <w:rsid w:val="00523CBC"/>
    <w:rsid w:val="00586851"/>
    <w:rsid w:val="0068110C"/>
    <w:rsid w:val="0072668E"/>
    <w:rsid w:val="00735E68"/>
    <w:rsid w:val="008020C3"/>
    <w:rsid w:val="00804531"/>
    <w:rsid w:val="008768F0"/>
    <w:rsid w:val="00892336"/>
    <w:rsid w:val="00961C8B"/>
    <w:rsid w:val="0099201A"/>
    <w:rsid w:val="00A7035C"/>
    <w:rsid w:val="00A867F0"/>
    <w:rsid w:val="00AF22CA"/>
    <w:rsid w:val="00B009FB"/>
    <w:rsid w:val="00C25F0A"/>
    <w:rsid w:val="00C96E79"/>
    <w:rsid w:val="00CB742E"/>
    <w:rsid w:val="00CD10D7"/>
    <w:rsid w:val="00CD6811"/>
    <w:rsid w:val="00CF717A"/>
    <w:rsid w:val="00D57D85"/>
    <w:rsid w:val="00D904B7"/>
    <w:rsid w:val="00EB60ED"/>
    <w:rsid w:val="00EE4AF6"/>
    <w:rsid w:val="00F953B4"/>
    <w:rsid w:val="00FD2808"/>
  </w:rsids>
  <m:mathPr>
    <m:mathFont m:val="Cambria Math"/>
    <m:brkBin m:val="before"/>
    <m:brkBinSub m:val="--"/>
    <m:smallFrac m:val="0"/>
    <m:dispDef/>
    <m:lMargin m:val="0"/>
    <m:rMargin m:val="0"/>
    <m:defJc m:val="centerGroup"/>
    <m:wrapIndent m:val="1440"/>
    <m:intLim m:val="subSup"/>
    <m:naryLim m:val="undOvr"/>
  </m:mathPr>
  <w:themeFontLang w:val="en-GB"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6145"/>
    <o:shapelayout v:ext="edit">
      <o:idmap v:ext="edit" data="1"/>
    </o:shapelayout>
  </w:shapeDefaults>
  <w:decimalSymbol w:val="."/>
  <w:listSeparator w:val=","/>
  <w15:chartTrackingRefBased/>
  <w15:docId w15:val="{64A9ACE6-5F3C-46FB-BDA7-827A615967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GB"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A7035C"/>
    <w:pPr>
      <w:spacing w:after="0" w:line="240" w:lineRule="auto"/>
    </w:pPr>
  </w:style>
  <w:style w:type="paragraph" w:styleId="Header">
    <w:name w:val="header"/>
    <w:basedOn w:val="Normal"/>
    <w:link w:val="HeaderChar"/>
    <w:uiPriority w:val="99"/>
    <w:unhideWhenUsed/>
    <w:rsid w:val="00A7035C"/>
    <w:pPr>
      <w:tabs>
        <w:tab w:val="center" w:pos="4513"/>
        <w:tab w:val="right" w:pos="9026"/>
      </w:tabs>
      <w:spacing w:after="0" w:line="240" w:lineRule="auto"/>
    </w:pPr>
  </w:style>
  <w:style w:type="character" w:customStyle="1" w:styleId="HeaderChar">
    <w:name w:val="Header Char"/>
    <w:basedOn w:val="DefaultParagraphFont"/>
    <w:link w:val="Header"/>
    <w:uiPriority w:val="99"/>
    <w:rsid w:val="00A7035C"/>
  </w:style>
  <w:style w:type="paragraph" w:styleId="Footer">
    <w:name w:val="footer"/>
    <w:basedOn w:val="Normal"/>
    <w:link w:val="FooterChar"/>
    <w:uiPriority w:val="99"/>
    <w:unhideWhenUsed/>
    <w:rsid w:val="00A7035C"/>
    <w:pPr>
      <w:tabs>
        <w:tab w:val="center" w:pos="4513"/>
        <w:tab w:val="right" w:pos="9026"/>
      </w:tabs>
      <w:spacing w:after="0" w:line="240" w:lineRule="auto"/>
    </w:pPr>
  </w:style>
  <w:style w:type="character" w:customStyle="1" w:styleId="FooterChar">
    <w:name w:val="Footer Char"/>
    <w:basedOn w:val="DefaultParagraphFont"/>
    <w:link w:val="Footer"/>
    <w:uiPriority w:val="99"/>
    <w:rsid w:val="00A7035C"/>
  </w:style>
  <w:style w:type="character" w:customStyle="1" w:styleId="mathjax1">
    <w:name w:val="mathjax1"/>
    <w:basedOn w:val="DefaultParagraphFont"/>
    <w:rsid w:val="00CF717A"/>
    <w:rPr>
      <w:b w:val="0"/>
      <w:bCs w:val="0"/>
      <w:i w:val="0"/>
      <w:iCs w:val="0"/>
      <w:caps w:val="0"/>
      <w:vanish w:val="0"/>
      <w:webHidden w:val="0"/>
      <w:spacing w:val="0"/>
      <w:sz w:val="24"/>
      <w:szCs w:val="24"/>
      <w:bdr w:val="none" w:sz="0" w:space="0" w:color="auto" w:frame="1"/>
      <w:rtl w:val="0"/>
      <w:specVanish w: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theme" Target="theme/theme1.xml"/><Relationship Id="rId3" Type="http://schemas.openxmlformats.org/officeDocument/2006/relationships/webSettings" Target="webSetting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header" Target="header1.xml"/><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1ACC7402</Template>
  <TotalTime>0</TotalTime>
  <Pages>6</Pages>
  <Words>587</Words>
  <Characters>3350</Characters>
  <Application>Microsoft Office Word</Application>
  <DocSecurity>0</DocSecurity>
  <Lines>27</Lines>
  <Paragraphs>7</Paragraphs>
  <ScaleCrop>false</ScaleCrop>
  <HeadingPairs>
    <vt:vector size="2" baseType="variant">
      <vt:variant>
        <vt:lpstr>Title</vt:lpstr>
      </vt:variant>
      <vt:variant>
        <vt:i4>1</vt:i4>
      </vt:variant>
    </vt:vector>
  </HeadingPairs>
  <TitlesOfParts>
    <vt:vector size="1" baseType="lpstr">
      <vt:lpstr/>
    </vt:vector>
  </TitlesOfParts>
  <Company>University of Sussex</Company>
  <LinksUpToDate>false</LinksUpToDate>
  <CharactersWithSpaces>3930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Anjelah Balachandran</dc:creator>
  <cp:keywords/>
  <dc:description/>
  <cp:lastModifiedBy>Anjelah Balachandran</cp:lastModifiedBy>
  <cp:revision>32</cp:revision>
  <cp:lastPrinted>2014-10-29T23:26:00Z</cp:lastPrinted>
  <dcterms:created xsi:type="dcterms:W3CDTF">2014-10-28T17:35:00Z</dcterms:created>
  <dcterms:modified xsi:type="dcterms:W3CDTF">2014-10-29T23:34:00Z</dcterms:modified>
</cp:coreProperties>
</file>